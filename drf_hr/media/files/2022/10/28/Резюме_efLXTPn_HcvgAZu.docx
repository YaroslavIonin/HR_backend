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основных сведений"/>
      </w:tblPr>
      <w:tblGrid>
        <w:gridCol w:w="3784"/>
        <w:gridCol w:w="6738"/>
      </w:tblGrid>
      <w:tr w:rsidR="002C2CDD" w:rsidRPr="00906BEE" w14:paraId="4710C732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1251A06D" w14:textId="73013E3E" w:rsidR="00523479" w:rsidRPr="00D22116" w:rsidRDefault="00FB0EC9" w:rsidP="00523479">
            <w:pPr>
              <w:pStyle w:val="aa"/>
            </w:pPr>
            <w:r>
              <w:rPr>
                <w:noProof/>
                <w:lang w:bidi="ru-R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E1F996B" wp14:editId="6D4D4954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Красный прямоугольник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Красный круг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Белый круг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24B1B7" id="Группа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">
                      <v:rect id="Красный прямоугольник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Красный круг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Белый круг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D22116">
              <w:t>ИЯ</w:t>
            </w:r>
          </w:p>
          <w:p w14:paraId="608439A2" w14:textId="77777777" w:rsidR="00A50939" w:rsidRPr="00906BEE" w:rsidRDefault="00000000" w:rsidP="007569C1">
            <w:pPr>
              <w:pStyle w:val="31"/>
            </w:pPr>
            <w:sdt>
              <w:sdtPr>
                <w:alias w:val="Цель:"/>
                <w:tag w:val="Цель:"/>
                <w:id w:val="319159961"/>
                <w:placeholder>
                  <w:docPart w:val="1FBC83D900AC4CA88DF5417CD2EDCCB0"/>
                </w:placeholder>
                <w:temporary/>
                <w:showingPlcHdr/>
                <w15:appearance w15:val="hidden"/>
              </w:sdtPr>
              <w:sdtContent>
                <w:r w:rsidR="00E12C60" w:rsidRPr="00906BEE">
                  <w:rPr>
                    <w:lang w:bidi="ru-RU"/>
                  </w:rPr>
                  <w:t>Цель</w:t>
                </w:r>
              </w:sdtContent>
            </w:sdt>
          </w:p>
          <w:p w14:paraId="457A68C2" w14:textId="0C49AFAA" w:rsidR="00741125" w:rsidRPr="00906BEE" w:rsidRDefault="00D22116" w:rsidP="00741125">
            <w:r w:rsidRPr="00D22116">
              <w:t xml:space="preserve">Хочу получить дополнительные знания о </w:t>
            </w:r>
            <w:proofErr w:type="spellStart"/>
            <w:r w:rsidRPr="00D22116">
              <w:t>backend</w:t>
            </w:r>
            <w:proofErr w:type="spellEnd"/>
            <w:r w:rsidRPr="00D22116">
              <w:t>-разработке на Python</w:t>
            </w:r>
            <w:r w:rsidR="001A52AF">
              <w:t>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я таблица заголовка"/>
            </w:tblPr>
            <w:tblGrid>
              <w:gridCol w:w="6738"/>
            </w:tblGrid>
            <w:tr w:rsidR="00C612DA" w:rsidRPr="00906BEE" w14:paraId="6E7CB0F8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0411B1EC" w14:textId="061B7005" w:rsidR="00C612DA" w:rsidRPr="00906BEE" w:rsidRDefault="00000000" w:rsidP="00C612DA">
                  <w:pPr>
                    <w:pStyle w:val="1"/>
                    <w:outlineLvl w:val="0"/>
                  </w:pPr>
                  <w:sdt>
                    <w:sdtPr>
                      <w:alias w:val="Введите свое имя:"/>
                      <w:tag w:val="Введите свое имя:"/>
                      <w:id w:val="-296147368"/>
                      <w:placeholder>
                        <w:docPart w:val="3FF37A8EA1FE4A96A54EE9BB24A8BD93"/>
                      </w:placeholder>
                      <w15:appearance w15:val="hidden"/>
                    </w:sdtPr>
                    <w:sdtContent>
                      <w:r w:rsidR="00D22116">
                        <w:t>Ионин ярослав</w:t>
                      </w:r>
                    </w:sdtContent>
                  </w:sdt>
                </w:p>
                <w:p w14:paraId="35E35D3D" w14:textId="4A7B9D49" w:rsidR="00906BEE" w:rsidRPr="00D22116" w:rsidRDefault="00D22116" w:rsidP="00906BEE">
                  <w:pPr>
                    <w:pStyle w:val="21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backend-</w:t>
                  </w:r>
                  <w:r>
                    <w:t xml:space="preserve">разработка на </w:t>
                  </w:r>
                  <w:r>
                    <w:rPr>
                      <w:lang w:val="en-US"/>
                    </w:rPr>
                    <w:t>Python</w:t>
                  </w:r>
                </w:p>
              </w:tc>
            </w:tr>
          </w:tbl>
          <w:p w14:paraId="409E02B2" w14:textId="77777777" w:rsidR="002C2CDD" w:rsidRPr="00906BEE" w:rsidRDefault="00000000" w:rsidP="007569C1">
            <w:pPr>
              <w:pStyle w:val="31"/>
            </w:pPr>
            <w:sdt>
              <w:sdtPr>
                <w:alias w:val="Опыт работы:"/>
                <w:tag w:val="Опыт работы:"/>
                <w:id w:val="1217937480"/>
                <w:placeholder>
                  <w:docPart w:val="9C66DEA15C6E4716A5F3C893E443CF27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ru-RU"/>
                  </w:rPr>
                  <w:t>Опыт работы</w:t>
                </w:r>
              </w:sdtContent>
            </w:sdt>
          </w:p>
          <w:p w14:paraId="08DA3006" w14:textId="75BF1D34" w:rsidR="002C2CDD" w:rsidRPr="00906BEE" w:rsidRDefault="00D22116" w:rsidP="007569C1">
            <w:pPr>
              <w:pStyle w:val="41"/>
            </w:pPr>
            <w:r w:rsidRPr="00D22116">
              <w:rPr>
                <w:lang w:val="en-US"/>
              </w:rPr>
              <w:t>fullstack</w:t>
            </w:r>
            <w:r w:rsidRPr="00D22116">
              <w:t xml:space="preserve"> разработчик</w:t>
            </w:r>
            <w:r w:rsidR="002C2CDD" w:rsidRPr="00906BEE">
              <w:rPr>
                <w:lang w:bidi="ru-RU"/>
              </w:rPr>
              <w:t>•</w:t>
            </w:r>
            <w:r>
              <w:rPr>
                <w:lang w:bidi="ru-RU"/>
              </w:rPr>
              <w:t>Проектный практикум</w:t>
            </w:r>
            <w:r w:rsidR="002C2CDD" w:rsidRPr="00906BEE">
              <w:rPr>
                <w:lang w:bidi="ru-RU"/>
              </w:rPr>
              <w:t>•</w:t>
            </w:r>
            <w:r>
              <w:rPr>
                <w:lang w:bidi="ru-RU"/>
              </w:rPr>
              <w:t>2 курс</w:t>
            </w:r>
          </w:p>
          <w:p w14:paraId="357102FD" w14:textId="537EB242" w:rsidR="002C2CDD" w:rsidRPr="00906BEE" w:rsidRDefault="00D22116" w:rsidP="007569C1">
            <w:r w:rsidRPr="00D22116">
              <w:t xml:space="preserve">На 2 курсе в рамках предмета "Проектный практикум" писал сайт. Для </w:t>
            </w:r>
            <w:proofErr w:type="spellStart"/>
            <w:r w:rsidRPr="00D22116">
              <w:t>backend</w:t>
            </w:r>
            <w:proofErr w:type="spellEnd"/>
            <w:r w:rsidRPr="00D22116">
              <w:t xml:space="preserve">-разработки использовал Python и фреймворк </w:t>
            </w:r>
            <w:proofErr w:type="spellStart"/>
            <w:r w:rsidRPr="00D22116">
              <w:t>Django</w:t>
            </w:r>
            <w:proofErr w:type="spellEnd"/>
            <w:r w:rsidRPr="00D22116">
              <w:t xml:space="preserve">, для написания </w:t>
            </w:r>
            <w:proofErr w:type="spellStart"/>
            <w:r w:rsidRPr="00D22116">
              <w:t>frontend</w:t>
            </w:r>
            <w:proofErr w:type="spellEnd"/>
            <w:r w:rsidRPr="00D22116">
              <w:t xml:space="preserve"> использовал JS и фреймворк </w:t>
            </w:r>
            <w:proofErr w:type="spellStart"/>
            <w:r w:rsidRPr="00D22116">
              <w:t>Vue</w:t>
            </w:r>
            <w:proofErr w:type="spellEnd"/>
            <w:r w:rsidRPr="00D22116">
              <w:t>.</w:t>
            </w:r>
          </w:p>
          <w:p w14:paraId="4B8C6F36" w14:textId="049606D6" w:rsidR="002C2CDD" w:rsidRPr="00906BEE" w:rsidRDefault="00D22116" w:rsidP="007569C1">
            <w:pPr>
              <w:pStyle w:val="41"/>
            </w:pPr>
            <w:r>
              <w:rPr>
                <w:lang w:val="en-US"/>
              </w:rPr>
              <w:t>backend</w:t>
            </w:r>
            <w:r w:rsidRPr="00D22116">
              <w:t>-</w:t>
            </w:r>
            <w:r>
              <w:t>разработчик</w:t>
            </w:r>
            <w:r w:rsidR="002C2CDD" w:rsidRPr="00906BEE">
              <w:rPr>
                <w:lang w:bidi="ru-RU"/>
              </w:rPr>
              <w:t xml:space="preserve"> • </w:t>
            </w:r>
            <w:r>
              <w:t>Учебная практика</w:t>
            </w:r>
            <w:r w:rsidR="002C2CDD" w:rsidRPr="00906BEE">
              <w:rPr>
                <w:lang w:bidi="ru-RU"/>
              </w:rPr>
              <w:t xml:space="preserve"> •</w:t>
            </w:r>
            <w:r>
              <w:rPr>
                <w:lang w:bidi="ru-RU"/>
              </w:rPr>
              <w:t>2-3курс</w:t>
            </w:r>
          </w:p>
          <w:p w14:paraId="65935982" w14:textId="7225C2BB" w:rsidR="002C2CDD" w:rsidRPr="00906BEE" w:rsidRDefault="00D22116" w:rsidP="007569C1">
            <w:r w:rsidRPr="00D22116">
              <w:t>По окончании 2 курса в рамках учебной практики писал REST API на Python FastAPI.</w:t>
            </w:r>
          </w:p>
          <w:p w14:paraId="60DDC9D5" w14:textId="77777777" w:rsidR="002C2CDD" w:rsidRPr="00906BEE" w:rsidRDefault="00000000" w:rsidP="007569C1">
            <w:pPr>
              <w:pStyle w:val="31"/>
            </w:pPr>
            <w:sdt>
              <w:sdtPr>
                <w:alias w:val="Образование:"/>
                <w:tag w:val="Образование:"/>
                <w:id w:val="1349516922"/>
                <w:placeholder>
                  <w:docPart w:val="D9BBBBA811AF4F4AA2A60A9DB22A24C6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ru-RU"/>
                  </w:rPr>
                  <w:t>Образование</w:t>
                </w:r>
              </w:sdtContent>
            </w:sdt>
          </w:p>
          <w:p w14:paraId="66BC02DC" w14:textId="36642551" w:rsidR="002C2CDD" w:rsidRPr="00906BEE" w:rsidRDefault="001A52AF" w:rsidP="007569C1">
            <w:r>
              <w:t xml:space="preserve">Учусь на 3 курсе в </w:t>
            </w:r>
            <w:r w:rsidRPr="001A52AF">
              <w:t>Уральск</w:t>
            </w:r>
            <w:r>
              <w:t>ом</w:t>
            </w:r>
            <w:r w:rsidRPr="001A52AF">
              <w:t xml:space="preserve"> федеральн</w:t>
            </w:r>
            <w:r>
              <w:t>ом</w:t>
            </w:r>
            <w:r w:rsidRPr="001A52AF">
              <w:t xml:space="preserve"> университет</w:t>
            </w:r>
            <w:r>
              <w:t>е</w:t>
            </w:r>
            <w:r w:rsidRPr="001A52AF">
              <w:t xml:space="preserve"> им. первого Президента России Б.Н. Ельцина</w:t>
            </w:r>
            <w:r>
              <w:t xml:space="preserve"> на факультете «</w:t>
            </w:r>
            <w:r w:rsidRPr="001A52AF">
              <w:t>Институт радиоэлектроники и информационных технологий</w:t>
            </w:r>
            <w:r>
              <w:t>»</w:t>
            </w:r>
            <w:r w:rsidRPr="001A52AF">
              <w:t>–</w:t>
            </w:r>
            <w:proofErr w:type="spellStart"/>
            <w:r w:rsidRPr="001A52AF">
              <w:t>РтФ</w:t>
            </w:r>
            <w:proofErr w:type="spellEnd"/>
            <w:r>
              <w:t xml:space="preserve"> по специальности «Информатика и вычислительная техника».</w:t>
            </w:r>
          </w:p>
          <w:p w14:paraId="2563B313" w14:textId="77777777" w:rsidR="002C2CDD" w:rsidRPr="00906BEE" w:rsidRDefault="00000000" w:rsidP="007569C1">
            <w:pPr>
              <w:pStyle w:val="31"/>
            </w:pPr>
            <w:sdt>
              <w:sdtPr>
                <w:alias w:val="Опыт общественной работы или руководства:"/>
                <w:tag w:val="Опыт общественной работы или руководства:"/>
                <w:id w:val="-1093778966"/>
                <w:placeholder>
                  <w:docPart w:val="418F57EE45C24D6EA4A978D71C954462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ru-RU"/>
                  </w:rPr>
                  <w:t>Опыт общественной работы или руководства</w:t>
                </w:r>
              </w:sdtContent>
            </w:sdt>
          </w:p>
          <w:p w14:paraId="7CD9B564" w14:textId="46878F3A" w:rsidR="00741125" w:rsidRPr="00906BEE" w:rsidRDefault="001A52AF" w:rsidP="00741125">
            <w:r>
              <w:t>На 2 курсе являлся наставником для первокурснико</w:t>
            </w:r>
            <w:r w:rsidR="00FF1CB8">
              <w:t>в</w:t>
            </w:r>
            <w:r>
              <w:t>, помогал</w:t>
            </w:r>
            <w:r w:rsidR="00FF1CB8">
              <w:t xml:space="preserve"> им</w:t>
            </w:r>
            <w:r>
              <w:t xml:space="preserve"> влиться в учёбу</w:t>
            </w:r>
            <w:r w:rsidR="00FF1CB8">
              <w:t xml:space="preserve"> и наладить коммуникацию друг с другом.</w:t>
            </w:r>
          </w:p>
        </w:tc>
      </w:tr>
    </w:tbl>
    <w:p w14:paraId="69B6AB65" w14:textId="77777777" w:rsidR="00826A10" w:rsidRDefault="00826A10" w:rsidP="00E22E87">
      <w:pPr>
        <w:pStyle w:val="a6"/>
      </w:pPr>
    </w:p>
    <w:p w14:paraId="1FDA208E" w14:textId="77777777" w:rsidR="00C62C50" w:rsidRDefault="00C62C50" w:rsidP="00826A10"/>
    <w:sectPr w:rsidR="00C62C50" w:rsidSect="00B56BC2">
      <w:headerReference w:type="default" r:id="rId10"/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4F224" w14:textId="77777777" w:rsidR="00D13753" w:rsidRDefault="00D13753" w:rsidP="00713050">
      <w:pPr>
        <w:spacing w:line="240" w:lineRule="auto"/>
      </w:pPr>
      <w:r>
        <w:separator/>
      </w:r>
    </w:p>
  </w:endnote>
  <w:endnote w:type="continuationSeparator" w:id="0">
    <w:p w14:paraId="6D3C8ECD" w14:textId="77777777" w:rsidR="00D13753" w:rsidRDefault="00D1375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630"/>
      <w:gridCol w:w="2630"/>
      <w:gridCol w:w="2631"/>
      <w:gridCol w:w="2631"/>
    </w:tblGrid>
    <w:tr w:rsidR="00C2098A" w14:paraId="34CD4C98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B9E34A6" w14:textId="77777777" w:rsidR="00C2098A" w:rsidRDefault="00CA3DF1" w:rsidP="00684488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672AE101" wp14:editId="7306C13F">
                    <wp:extent cx="329184" cy="329184"/>
                    <wp:effectExtent l="0" t="0" r="0" b="0"/>
                    <wp:docPr id="16" name="Группа 102" title="Значок электронной почты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Полилиния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Равнобедренный треугольник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D45CEA2" id="Группа 102" o:spid="_x0000_s1026" alt="Название: Значок электронной почты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wNRT7WAgAAFo5AAAOAAAAAAAAAAAAAAAAAC4CAABkcnMvZTJvRG9jLnhtbFBLAQItABQABgAI&#10;AAAAIQBoRxvQ2AAAAAMBAAAPAAAAAAAAAAAAAAAAALIKAABkcnMvZG93bnJldi54bWxQSwUGAAAA&#10;AAQABADzAAAAtwsAAAAA&#10;">
                    <o:lock v:ext="edit" aspectratio="t"/>
                    <v:oval id="Овал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Группа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Полилиния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568917" w14:textId="77777777"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65307E94" wp14:editId="1074D4CD">
                    <wp:extent cx="329184" cy="329184"/>
                    <wp:effectExtent l="0" t="0" r="13970" b="13970"/>
                    <wp:docPr id="8" name="Группа 4" title="Значок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15479A3" id="Группа 4" o:spid="_x0000_s1026" alt="Название: Значок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AwnqyttBIAAPhkAAAOAAAAAAAAAAAAAAAA&#10;AC4CAABkcnMvZTJvRG9jLnhtbFBLAQItABQABgAIAAAAIQBoRxvQ2AAAAAMBAAAPAAAAAAAAAAAA&#10;AAAAAA4VAABkcnMvZG93bnJldi54bWxQSwUGAAAAAAQABADzAAAAExYAAAAA&#10;">
                    <o:lock v:ext="edit" aspectratio="t"/>
                    <v:shape id="Кружок вокруг символа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D61E73" w14:textId="77777777"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6D147890" wp14:editId="45622014">
                    <wp:extent cx="329184" cy="329184"/>
                    <wp:effectExtent l="0" t="0" r="13970" b="13970"/>
                    <wp:docPr id="9" name="Группа 10" title="Значок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B47EE2" id="Группа 10" o:spid="_x0000_s1026" alt="Название: Значок телефона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RSvy30ERAACfXQAADgAAAAAAAAAAAAAAAAAuAgAAZHJzL2Uyb0RvYy54bWxQSwECLQAUAAYA&#10;CAAAACEAaEcb0NgAAAADAQAADwAAAAAAAAAAAAAAAACbEwAAZHJzL2Rvd25yZXYueG1sUEsFBgAA&#10;AAAEAAQA8wAAAKAUAAAAAA=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5AE9EF" w14:textId="77777777"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60756B2B" wp14:editId="139D2A8A">
                    <wp:extent cx="329184" cy="329184"/>
                    <wp:effectExtent l="0" t="0" r="13970" b="13970"/>
                    <wp:docPr id="12" name="Группа 16" title="Значок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8AF004" id="Группа 16" o:spid="_x0000_s1026" alt="Название: Значок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poE1BMURAADGYwAADgAAAAAAAAAAAAAAAAAuAgAAZHJzL2Uy&#10;b0RvYy54bWxQSwECLQAUAAYACAAAACEAaEcb0NgAAAADAQAADwAAAAAAAAAAAAAAAAAfFAAAZHJz&#10;L2Rvd25yZXYueG1sUEsFBgAAAAAEAAQA8wAAACQVAAAAAA==&#10;">
                    <o:lock v:ext="edit" aspectratio="t"/>
                    <v:shape id="Кружок вокруг символа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3D1DB618" w14:textId="77777777" w:rsidTr="00826A10">
      <w:sdt>
        <w:sdtPr>
          <w:id w:val="2059505472"/>
          <w:placeholder/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430023BB" w14:textId="77777777" w:rsidR="00826A10" w:rsidRPr="00CA3DF1" w:rsidRDefault="00826A10" w:rsidP="00826A10">
              <w:pPr>
                <w:pStyle w:val="ab"/>
              </w:pPr>
              <w:r>
                <w:rPr>
                  <w:lang w:bidi="ru-RU"/>
                </w:rPr>
                <w:t>Электронная почта</w:t>
              </w:r>
            </w:p>
          </w:tc>
        </w:sdtContent>
      </w:sdt>
      <w:sdt>
        <w:sdtPr>
          <w:id w:val="-350426300"/>
          <w:placeholder/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7767A5D5" w14:textId="77777777"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Имя в Twitter</w:t>
              </w:r>
            </w:p>
          </w:tc>
        </w:sdtContent>
      </w:sdt>
      <w:sdt>
        <w:sdtPr>
          <w:id w:val="-100111087"/>
          <w:placeholder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5E51C19B" w14:textId="77777777"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Телефон</w:t>
              </w:r>
            </w:p>
          </w:tc>
        </w:sdtContent>
      </w:sdt>
      <w:sdt>
        <w:sdtPr>
          <w:id w:val="-1851867989"/>
          <w:placeholder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017D4070" w14:textId="77777777"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URL-адрес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DF9368" w14:textId="77777777" w:rsidR="00C2098A" w:rsidRDefault="00217980" w:rsidP="00217980">
        <w:pPr>
          <w:pStyle w:val="ab"/>
          <w:rPr>
            <w:noProof/>
          </w:rPr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826A10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65" w:type="pct"/>
      <w:tblLayout w:type="fixed"/>
      <w:tblLook w:val="04A0" w:firstRow="1" w:lastRow="0" w:firstColumn="1" w:lastColumn="0" w:noHBand="0" w:noVBand="1"/>
      <w:tblDescription w:val="Макетная таблица нижнего колонтитула для контактных данных"/>
    </w:tblPr>
    <w:tblGrid>
      <w:gridCol w:w="5119"/>
      <w:gridCol w:w="5119"/>
    </w:tblGrid>
    <w:tr w:rsidR="00FF1CB8" w14:paraId="5E99D8C3" w14:textId="77777777" w:rsidTr="00FF1CB8">
      <w:trPr>
        <w:trHeight w:val="161"/>
      </w:trPr>
      <w:tc>
        <w:tcPr>
          <w:tcW w:w="511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7F32436" w14:textId="77777777" w:rsidR="00FF1CB8" w:rsidRDefault="00FF1CB8" w:rsidP="00217980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F75A26A" wp14:editId="2EE46B6A">
                    <wp:extent cx="329184" cy="329184"/>
                    <wp:effectExtent l="0" t="0" r="0" b="0"/>
                    <wp:docPr id="27" name="Группа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Овал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Полилиния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авнобедренный треугольник 33" descr="значок электронной почты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54274E" id="Группа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reXhvYMIAACROQAA&#10;DgAAAAAAAAAAAAAAAAAuAgAAZHJzL2Uyb0RvYy54bWxQSwECLQAUAAYACAAAACEAaEcb0NgAAAAD&#10;AQAADwAAAAAAAAAAAAAAAADdCgAAZHJzL2Rvd25yZXYueG1sUEsFBgAAAAAEAAQA8wAAAOILAAAA&#10;AA==&#10;">
                    <o:lock v:ext="edit" aspectratio="t"/>
                    <v:oval id="Овал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Группа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Полилиния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33" o:spid="_x0000_s1032" type="#_x0000_t5" alt="значок электронной почты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511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6DEC37D" w14:textId="77777777" w:rsidR="00FF1CB8" w:rsidRDefault="00FF1CB8" w:rsidP="00217980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BA52F28" wp14:editId="5B0ECDEC">
                    <wp:extent cx="329184" cy="329184"/>
                    <wp:effectExtent l="0" t="0" r="13970" b="13970"/>
                    <wp:docPr id="37" name="Группа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Символ телефона" descr="Значок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6FECCDD" id="Группа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Lc7MnRCEQAAxV0AAA4AAAAAAAAAAAAAAAAALgIAAGRycy9lMm9Eb2MueG1sUEsBAi0AFAAG&#10;AAgAAAAhAGhHG9DYAAAAAwEAAA8AAAAAAAAAAAAAAAAAnBMAAGRycy9kb3ducmV2LnhtbFBLBQYA&#10;AAAABAAEAPMAAAChFAAAAAA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alt="Значок телефона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FF1CB8" w14:paraId="657E2903" w14:textId="77777777" w:rsidTr="00FF1CB8">
      <w:trPr>
        <w:trHeight w:val="149"/>
      </w:trPr>
      <w:tc>
        <w:tcPr>
          <w:tcW w:w="5119" w:type="dxa"/>
          <w:tcMar>
            <w:top w:w="144" w:type="dxa"/>
            <w:left w:w="115" w:type="dxa"/>
            <w:right w:w="115" w:type="dxa"/>
          </w:tcMar>
        </w:tcPr>
        <w:p w14:paraId="4F1DACD8" w14:textId="07E007F1" w:rsidR="00FF1CB8" w:rsidRPr="00FF1CB8" w:rsidRDefault="00FF1CB8" w:rsidP="003C5528">
          <w:pPr>
            <w:pStyle w:val="ab"/>
            <w:rPr>
              <w:lang w:val="en-US"/>
            </w:rPr>
          </w:pPr>
          <w:r>
            <w:rPr>
              <w:lang w:val="en-US"/>
            </w:rPr>
            <w:t>ioninyaroslav22@gmail.com</w:t>
          </w:r>
        </w:p>
      </w:tc>
      <w:tc>
        <w:tcPr>
          <w:tcW w:w="5119" w:type="dxa"/>
          <w:tcMar>
            <w:top w:w="144" w:type="dxa"/>
            <w:left w:w="115" w:type="dxa"/>
            <w:right w:w="115" w:type="dxa"/>
          </w:tcMar>
        </w:tcPr>
        <w:p w14:paraId="0EA783A3" w14:textId="1F3FC4EA" w:rsidR="00FF1CB8" w:rsidRPr="00C2098A" w:rsidRDefault="00FF1CB8" w:rsidP="00217980">
          <w:pPr>
            <w:pStyle w:val="ab"/>
          </w:pPr>
          <w:r>
            <w:rPr>
              <w:lang w:val="en-US"/>
            </w:rPr>
            <w:t>+7 919 365 41 46</w:t>
          </w:r>
        </w:p>
      </w:tc>
    </w:tr>
  </w:tbl>
  <w:p w14:paraId="33F84D6E" w14:textId="77777777" w:rsidR="00217980" w:rsidRDefault="002179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78A00" w14:textId="77777777" w:rsidR="00D13753" w:rsidRDefault="00D13753" w:rsidP="00713050">
      <w:pPr>
        <w:spacing w:line="240" w:lineRule="auto"/>
      </w:pPr>
      <w:r>
        <w:separator/>
      </w:r>
    </w:p>
  </w:footnote>
  <w:footnote w:type="continuationSeparator" w:id="0">
    <w:p w14:paraId="134993E2" w14:textId="77777777" w:rsidR="00D13753" w:rsidRDefault="00D1375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верхнего колонтитула страницы продолжения"/>
    </w:tblPr>
    <w:tblGrid>
      <w:gridCol w:w="3787"/>
      <w:gridCol w:w="6735"/>
    </w:tblGrid>
    <w:tr w:rsidR="001A5CA9" w:rsidRPr="00F207C0" w14:paraId="65E79170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8E28F94" w14:textId="77777777" w:rsidR="00826A10" w:rsidRPr="00906BEE" w:rsidRDefault="00000000" w:rsidP="00826A10">
          <w:pPr>
            <w:pStyle w:val="aa"/>
          </w:pPr>
          <w:sdt>
            <w:sdtPr>
              <w:alias w:val="Ваши инициалы:"/>
              <w:tag w:val="Ваши инициалы:"/>
              <w:id w:val="1185324316"/>
              <w:placeholder/>
              <w:temporary/>
              <w:showingPlcHdr/>
              <w15:appearance w15:val="hidden"/>
            </w:sdtPr>
            <w:sdtContent>
              <w:r w:rsidR="005D02D3">
                <w:rPr>
                  <w:lang w:bidi="ru-RU"/>
                </w:rPr>
                <w:t>ВИ</w:t>
              </w:r>
            </w:sdtContent>
          </w:sdt>
        </w:p>
        <w:p w14:paraId="16AAD751" w14:textId="77777777" w:rsidR="001A5CA9" w:rsidRPr="00F207C0" w:rsidRDefault="001A5CA9" w:rsidP="001A5CA9">
          <w:pPr>
            <w:pStyle w:val="aa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a5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Макетная таблица заголовка"/>
          </w:tblPr>
          <w:tblGrid>
            <w:gridCol w:w="6735"/>
          </w:tblGrid>
          <w:tr w:rsidR="001A5CA9" w14:paraId="1BA6A921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312FAE5" w14:textId="77777777" w:rsidR="001A5CA9" w:rsidRPr="009B3C40" w:rsidRDefault="00000000" w:rsidP="001A5CA9">
                <w:pPr>
                  <w:pStyle w:val="1"/>
                  <w:outlineLvl w:val="0"/>
                </w:pPr>
                <w:sdt>
                  <w:sdtPr>
                    <w:alias w:val="Введите свое имя:"/>
                    <w:tag w:val="Введите свое имя:"/>
                    <w:id w:val="185027472"/>
                    <w:placeholder>
                      <w:docPart w:val="0315282691764372A0C9A6B187AB896F"/>
                    </w:placeholder>
                    <w:showingPlcHdr/>
                    <w15:appearance w15:val="hidden"/>
                  </w:sdtPr>
                  <w:sdtContent>
                    <w:r w:rsidR="00D97A41">
                      <w:rPr>
                        <w:lang w:bidi="ru-RU"/>
                      </w:rPr>
                      <w:t>Ваше имя</w:t>
                    </w:r>
                  </w:sdtContent>
                </w:sdt>
              </w:p>
              <w:p w14:paraId="7A2FED11" w14:textId="77777777" w:rsidR="001A5CA9" w:rsidRDefault="001A5CA9" w:rsidP="001A5CA9">
                <w:pPr>
                  <w:pStyle w:val="21"/>
                  <w:outlineLvl w:val="1"/>
                </w:pPr>
              </w:p>
            </w:tc>
          </w:tr>
        </w:tbl>
        <w:p w14:paraId="63B30584" w14:textId="77777777" w:rsidR="001A5CA9" w:rsidRPr="00F207C0" w:rsidRDefault="001A5CA9" w:rsidP="001A5CA9"/>
      </w:tc>
    </w:tr>
  </w:tbl>
  <w:p w14:paraId="7FC35285" w14:textId="77777777" w:rsidR="00217980" w:rsidRPr="001A5CA9" w:rsidRDefault="00FB0EC9" w:rsidP="001A5CA9">
    <w:pPr>
      <w:pStyle w:val="a8"/>
    </w:pPr>
    <w:r>
      <w:rPr>
        <w:noProof/>
        <w:lang w:bidi="ru-R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A991FAA" wp14:editId="6F60946C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Красный прямоугольник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Белый круг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Красный круг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6B1BA9" id="Группа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">
              <v:rect id="Красный прямоугольник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Белый круг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расный круг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9993089">
    <w:abstractNumId w:val="9"/>
  </w:num>
  <w:num w:numId="2" w16cid:durableId="1790195786">
    <w:abstractNumId w:val="7"/>
  </w:num>
  <w:num w:numId="3" w16cid:durableId="473068201">
    <w:abstractNumId w:val="6"/>
  </w:num>
  <w:num w:numId="4" w16cid:durableId="1831827645">
    <w:abstractNumId w:val="5"/>
  </w:num>
  <w:num w:numId="5" w16cid:durableId="479463803">
    <w:abstractNumId w:val="4"/>
  </w:num>
  <w:num w:numId="6" w16cid:durableId="108669791">
    <w:abstractNumId w:val="8"/>
  </w:num>
  <w:num w:numId="7" w16cid:durableId="71856616">
    <w:abstractNumId w:val="3"/>
  </w:num>
  <w:num w:numId="8" w16cid:durableId="244342382">
    <w:abstractNumId w:val="2"/>
  </w:num>
  <w:num w:numId="9" w16cid:durableId="606347362">
    <w:abstractNumId w:val="1"/>
  </w:num>
  <w:num w:numId="10" w16cid:durableId="152024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16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2AF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455"/>
    <w:rsid w:val="004717C5"/>
    <w:rsid w:val="004A24CC"/>
    <w:rsid w:val="00523479"/>
    <w:rsid w:val="00543DB7"/>
    <w:rsid w:val="005729B0"/>
    <w:rsid w:val="00583E4F"/>
    <w:rsid w:val="005D02D3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13753"/>
    <w:rsid w:val="00D22116"/>
    <w:rsid w:val="00D97A41"/>
    <w:rsid w:val="00DD3CF6"/>
    <w:rsid w:val="00DD6416"/>
    <w:rsid w:val="00DE16C3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EC9"/>
    <w:rsid w:val="00FF1CB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345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D02D3"/>
    <w:rPr>
      <w:rFonts w:ascii="Times New Roman" w:hAnsi="Times New Roman"/>
    </w:rPr>
  </w:style>
  <w:style w:type="paragraph" w:styleId="1">
    <w:name w:val="heading 1"/>
    <w:basedOn w:val="a1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5D02D3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1">
    <w:name w:val="heading 4"/>
    <w:basedOn w:val="a1"/>
    <w:link w:val="42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2">
    <w:name w:val="Заголовок 2 Знак"/>
    <w:basedOn w:val="a2"/>
    <w:link w:val="21"/>
    <w:uiPriority w:val="9"/>
    <w:rsid w:val="005D02D3"/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character" w:customStyle="1" w:styleId="32">
    <w:name w:val="Заголовок 3 Знак"/>
    <w:basedOn w:val="a2"/>
    <w:link w:val="31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a5">
    <w:name w:val="Table Grid"/>
    <w:basedOn w:val="a3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98"/>
    <w:qFormat/>
    <w:rsid w:val="005D02D3"/>
    <w:pPr>
      <w:spacing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2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7">
    <w:name w:val="Placeholder Text"/>
    <w:basedOn w:val="a2"/>
    <w:uiPriority w:val="99"/>
    <w:semiHidden/>
    <w:rsid w:val="003D03E5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a8">
    <w:name w:val="header"/>
    <w:basedOn w:val="a1"/>
    <w:link w:val="a9"/>
    <w:uiPriority w:val="99"/>
    <w:unhideWhenUsed/>
    <w:rsid w:val="0088504C"/>
    <w:pPr>
      <w:spacing w:line="240" w:lineRule="auto"/>
    </w:pPr>
  </w:style>
  <w:style w:type="paragraph" w:customStyle="1" w:styleId="aa">
    <w:name w:val="Инициалы"/>
    <w:basedOn w:val="a1"/>
    <w:next w:val="31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9">
    <w:name w:val="Верхний колонтитул Знак"/>
    <w:basedOn w:val="a2"/>
    <w:link w:val="a8"/>
    <w:uiPriority w:val="99"/>
    <w:rsid w:val="0088504C"/>
  </w:style>
  <w:style w:type="paragraph" w:styleId="ab">
    <w:name w:val="footer"/>
    <w:basedOn w:val="a1"/>
    <w:link w:val="ac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c">
    <w:name w:val="Нижний колонтитул Знак"/>
    <w:basedOn w:val="a2"/>
    <w:link w:val="ab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2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d">
    <w:name w:val="Title"/>
    <w:basedOn w:val="a1"/>
    <w:next w:val="a1"/>
    <w:link w:val="ae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AA75F6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AA75F6"/>
  </w:style>
  <w:style w:type="paragraph" w:styleId="af4">
    <w:name w:val="Block Text"/>
    <w:basedOn w:val="a1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af5">
    <w:name w:val="Body Text"/>
    <w:basedOn w:val="a1"/>
    <w:link w:val="af6"/>
    <w:uiPriority w:val="99"/>
    <w:semiHidden/>
    <w:unhideWhenUsed/>
    <w:rsid w:val="00AA75F6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AA75F6"/>
  </w:style>
  <w:style w:type="paragraph" w:styleId="23">
    <w:name w:val="Body Text 2"/>
    <w:basedOn w:val="a1"/>
    <w:link w:val="24"/>
    <w:uiPriority w:val="99"/>
    <w:semiHidden/>
    <w:unhideWhenUsed/>
    <w:rsid w:val="00AA75F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AA75F6"/>
  </w:style>
  <w:style w:type="paragraph" w:styleId="33">
    <w:name w:val="Body Text 3"/>
    <w:basedOn w:val="a1"/>
    <w:link w:val="34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A75F6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AA75F6"/>
    <w:pPr>
      <w:spacing w:after="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AA75F6"/>
  </w:style>
  <w:style w:type="paragraph" w:styleId="af9">
    <w:name w:val="Body Text Indent"/>
    <w:basedOn w:val="a1"/>
    <w:link w:val="afa"/>
    <w:uiPriority w:val="99"/>
    <w:semiHidden/>
    <w:unhideWhenUsed/>
    <w:rsid w:val="00AA75F6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AA75F6"/>
  </w:style>
  <w:style w:type="paragraph" w:styleId="25">
    <w:name w:val="Body Text First Indent 2"/>
    <w:basedOn w:val="af9"/>
    <w:link w:val="26"/>
    <w:uiPriority w:val="99"/>
    <w:semiHidden/>
    <w:unhideWhenUsed/>
    <w:rsid w:val="00AA75F6"/>
    <w:pPr>
      <w:spacing w:after="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AA75F6"/>
  </w:style>
  <w:style w:type="paragraph" w:styleId="27">
    <w:name w:val="Body Text Indent 2"/>
    <w:basedOn w:val="a1"/>
    <w:link w:val="28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AA75F6"/>
  </w:style>
  <w:style w:type="paragraph" w:styleId="35">
    <w:name w:val="Body Text Indent 3"/>
    <w:basedOn w:val="a1"/>
    <w:link w:val="36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A75F6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AA75F6"/>
  </w:style>
  <w:style w:type="table" w:styleId="aff">
    <w:name w:val="Colorful Grid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AA75F6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AA75F6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A75F6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AA75F6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AA75F6"/>
  </w:style>
  <w:style w:type="character" w:customStyle="1" w:styleId="aff9">
    <w:name w:val="Дата Знак"/>
    <w:basedOn w:val="a2"/>
    <w:link w:val="aff8"/>
    <w:uiPriority w:val="99"/>
    <w:semiHidden/>
    <w:rsid w:val="00AA75F6"/>
  </w:style>
  <w:style w:type="paragraph" w:styleId="affa">
    <w:name w:val="Document Map"/>
    <w:basedOn w:val="a1"/>
    <w:link w:val="affb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AA75F6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AA75F6"/>
    <w:pPr>
      <w:spacing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AA75F6"/>
  </w:style>
  <w:style w:type="character" w:styleId="affe">
    <w:name w:val="Emphasis"/>
    <w:basedOn w:val="a2"/>
    <w:uiPriority w:val="10"/>
    <w:semiHidden/>
    <w:unhideWhenUsed/>
    <w:rsid w:val="00AA75F6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AA75F6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AA75F6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AA75F6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AA75F6"/>
    <w:rPr>
      <w:szCs w:val="20"/>
    </w:rPr>
  </w:style>
  <w:style w:type="table" w:styleId="-13">
    <w:name w:val="Grid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0">
    <w:name w:val="Grid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0">
    <w:name w:val="Grid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-520">
    <w:name w:val="Grid Table 5 Dark Accent 2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0">
    <w:name w:val="Grid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">
    <w:name w:val="HTML Acronym"/>
    <w:basedOn w:val="a2"/>
    <w:uiPriority w:val="99"/>
    <w:semiHidden/>
    <w:unhideWhenUsed/>
    <w:rsid w:val="00AA75F6"/>
  </w:style>
  <w:style w:type="paragraph" w:styleId="HTML0">
    <w:name w:val="HTML Address"/>
    <w:basedOn w:val="a1"/>
    <w:link w:val="HTML1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A75F6"/>
    <w:rPr>
      <w:i/>
      <w:iCs/>
    </w:rPr>
  </w:style>
  <w:style w:type="character" w:styleId="HTML2">
    <w:name w:val="HTML Cite"/>
    <w:basedOn w:val="a2"/>
    <w:uiPriority w:val="99"/>
    <w:semiHidden/>
    <w:unhideWhenUsed/>
    <w:rsid w:val="00AA75F6"/>
    <w:rPr>
      <w:i/>
      <w:iCs/>
    </w:rPr>
  </w:style>
  <w:style w:type="character" w:styleId="HTML3">
    <w:name w:val="HTML Code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A75F6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A75F6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A75F6"/>
    <w:rPr>
      <w:i/>
      <w:iCs/>
    </w:rPr>
  </w:style>
  <w:style w:type="character" w:styleId="afff7">
    <w:name w:val="Hyperlink"/>
    <w:basedOn w:val="a2"/>
    <w:uiPriority w:val="99"/>
    <w:semiHidden/>
    <w:unhideWhenUsed/>
    <w:rsid w:val="00AA75F6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3D03E5"/>
    <w:rPr>
      <w:i/>
      <w:iCs/>
      <w:color w:val="D01818" w:themeColor="accent1" w:themeShade="BF"/>
    </w:rPr>
  </w:style>
  <w:style w:type="character" w:styleId="afffc">
    <w:name w:val="Intense Reference"/>
    <w:basedOn w:val="a2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afffd">
    <w:name w:val="Light Grid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AA75F6"/>
  </w:style>
  <w:style w:type="paragraph" w:styleId="affff1">
    <w:name w:val="List"/>
    <w:basedOn w:val="a1"/>
    <w:uiPriority w:val="99"/>
    <w:semiHidden/>
    <w:unhideWhenUsed/>
    <w:rsid w:val="00AA75F6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AA75F6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A75F6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5F6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5F6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AA75F6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AA75F6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semiHidden/>
    <w:unhideWhenUsed/>
    <w:qFormat/>
    <w:rsid w:val="00AA75F6"/>
    <w:pPr>
      <w:ind w:left="720"/>
      <w:contextualSpacing/>
    </w:pPr>
  </w:style>
  <w:style w:type="table" w:styleId="-1a">
    <w:name w:val="List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121">
    <w:name w:val="List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1">
    <w:name w:val="List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1">
    <w:name w:val="List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1">
    <w:name w:val="List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AA75F6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AA75F6"/>
    <w:rPr>
      <w:rFonts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AA75F6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AA75F6"/>
    <w:pPr>
      <w:spacing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AA75F6"/>
  </w:style>
  <w:style w:type="character" w:styleId="affffc">
    <w:name w:val="page number"/>
    <w:basedOn w:val="a2"/>
    <w:uiPriority w:val="99"/>
    <w:semiHidden/>
    <w:unhideWhenUsed/>
    <w:rsid w:val="00AA75F6"/>
  </w:style>
  <w:style w:type="table" w:styleId="15">
    <w:name w:val="Plain Table 1"/>
    <w:basedOn w:val="a3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AA75F6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AA75F6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AA75F6"/>
  </w:style>
  <w:style w:type="character" w:customStyle="1" w:styleId="afffff0">
    <w:name w:val="Приветствие Знак"/>
    <w:basedOn w:val="a2"/>
    <w:link w:val="afffff"/>
    <w:uiPriority w:val="99"/>
    <w:semiHidden/>
    <w:rsid w:val="00AA75F6"/>
  </w:style>
  <w:style w:type="paragraph" w:styleId="afffff1">
    <w:name w:val="Signature"/>
    <w:basedOn w:val="a1"/>
    <w:link w:val="afffff2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AA75F6"/>
  </w:style>
  <w:style w:type="character" w:styleId="afffff3">
    <w:name w:val="Strong"/>
    <w:basedOn w:val="a2"/>
    <w:uiPriority w:val="22"/>
    <w:semiHidden/>
    <w:unhideWhenUsed/>
    <w:qFormat/>
    <w:rsid w:val="00AA75F6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AA75F6"/>
    <w:pPr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AA75F6"/>
  </w:style>
  <w:style w:type="table" w:styleId="afffffb">
    <w:name w:val="Table Professional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A75F6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A75F6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5F6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A75F6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A75F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A75F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A75F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A75F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A75F6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71;&#1088;&#1086;&#1089;&#1083;&#1072;&#1074;\AppData\Roaming\Microsoft\Templates\&#1041;&#1077;&#1079;&#1091;&#1087;&#1088;&#1077;&#1095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BC83D900AC4CA88DF5417CD2EDCC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967413-6BED-417A-92C8-95B2095C0ECD}"/>
      </w:docPartPr>
      <w:docPartBody>
        <w:p w:rsidR="00000000" w:rsidRDefault="00000000">
          <w:pPr>
            <w:pStyle w:val="1FBC83D900AC4CA88DF5417CD2EDCCB0"/>
          </w:pPr>
          <w:r w:rsidRPr="00906BEE">
            <w:rPr>
              <w:lang w:bidi="ru-RU"/>
            </w:rPr>
            <w:t>Цель</w:t>
          </w:r>
        </w:p>
      </w:docPartBody>
    </w:docPart>
    <w:docPart>
      <w:docPartPr>
        <w:name w:val="3FF37A8EA1FE4A96A54EE9BB24A8BD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6AE36-F55A-4AC9-BA44-1B412BCA7EA9}"/>
      </w:docPartPr>
      <w:docPartBody>
        <w:p w:rsidR="00000000" w:rsidRDefault="00000000">
          <w:pPr>
            <w:pStyle w:val="3FF37A8EA1FE4A96A54EE9BB24A8BD93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9C66DEA15C6E4716A5F3C893E443CF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E36DC8-5835-4A1E-88EA-02914B1404C7}"/>
      </w:docPartPr>
      <w:docPartBody>
        <w:p w:rsidR="00000000" w:rsidRDefault="00000000">
          <w:pPr>
            <w:pStyle w:val="9C66DEA15C6E4716A5F3C893E443CF27"/>
          </w:pPr>
          <w:r w:rsidRPr="00906BEE">
            <w:rPr>
              <w:lang w:bidi="ru-RU"/>
            </w:rPr>
            <w:t>Опыт работы</w:t>
          </w:r>
        </w:p>
      </w:docPartBody>
    </w:docPart>
    <w:docPart>
      <w:docPartPr>
        <w:name w:val="D9BBBBA811AF4F4AA2A60A9DB22A24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8BA7F0-22DF-4DD4-A5BE-8CE5B134ED41}"/>
      </w:docPartPr>
      <w:docPartBody>
        <w:p w:rsidR="00000000" w:rsidRDefault="00000000">
          <w:pPr>
            <w:pStyle w:val="D9BBBBA811AF4F4AA2A60A9DB22A24C6"/>
          </w:pPr>
          <w:r w:rsidRPr="00906BEE">
            <w:rPr>
              <w:lang w:bidi="ru-RU"/>
            </w:rPr>
            <w:t>Образование</w:t>
          </w:r>
        </w:p>
      </w:docPartBody>
    </w:docPart>
    <w:docPart>
      <w:docPartPr>
        <w:name w:val="0315282691764372A0C9A6B187AB89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08AE7F-635F-4D2A-9B3C-BB3279EF02C3}"/>
      </w:docPartPr>
      <w:docPartBody>
        <w:p w:rsidR="00000000" w:rsidRDefault="00000000">
          <w:pPr>
            <w:pStyle w:val="0315282691764372A0C9A6B187AB896F"/>
          </w:pPr>
          <w:r w:rsidRPr="00906BEE">
            <w:rPr>
              <w:lang w:bidi="ru-RU"/>
            </w:rPr>
            <w:t>Учебное заведение</w:t>
          </w:r>
        </w:p>
      </w:docPartBody>
    </w:docPart>
    <w:docPart>
      <w:docPartPr>
        <w:name w:val="418F57EE45C24D6EA4A978D71C9544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3E5C8F-C52A-4D1C-B1AE-C240F83FDC1C}"/>
      </w:docPartPr>
      <w:docPartBody>
        <w:p w:rsidR="00000000" w:rsidRDefault="00000000">
          <w:pPr>
            <w:pStyle w:val="418F57EE45C24D6EA4A978D71C954462"/>
          </w:pPr>
          <w:r w:rsidRPr="00906BEE">
            <w:rPr>
              <w:lang w:bidi="ru-RU"/>
            </w:rPr>
            <w:t xml:space="preserve">Опыт </w:t>
          </w:r>
          <w:r w:rsidRPr="00906BEE">
            <w:rPr>
              <w:lang w:bidi="ru-RU"/>
            </w:rPr>
            <w:t>общественной работы или руководства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F8"/>
    <w:rsid w:val="003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92D57A10674EF2B53B930A92136929">
    <w:name w:val="9B92D57A10674EF2B53B930A92136929"/>
  </w:style>
  <w:style w:type="paragraph" w:customStyle="1" w:styleId="1FBC83D900AC4CA88DF5417CD2EDCCB0">
    <w:name w:val="1FBC83D900AC4CA88DF5417CD2EDCCB0"/>
  </w:style>
  <w:style w:type="paragraph" w:customStyle="1" w:styleId="432C9274D88D40AC9432BBDF5325EC92">
    <w:name w:val="432C9274D88D40AC9432BBDF5325EC92"/>
  </w:style>
  <w:style w:type="paragraph" w:customStyle="1" w:styleId="1C3B0135D6F64C44B82C60527FA344F1">
    <w:name w:val="1C3B0135D6F64C44B82C60527FA344F1"/>
  </w:style>
  <w:style w:type="paragraph" w:customStyle="1" w:styleId="A0F067611C9F4DE099B19C45F5170CDD">
    <w:name w:val="A0F067611C9F4DE099B19C45F5170CDD"/>
  </w:style>
  <w:style w:type="paragraph" w:customStyle="1" w:styleId="3FF37A8EA1FE4A96A54EE9BB24A8BD93">
    <w:name w:val="3FF37A8EA1FE4A96A54EE9BB24A8BD93"/>
  </w:style>
  <w:style w:type="paragraph" w:customStyle="1" w:styleId="E5482523440B4976ABBBC2E4A763E0CE">
    <w:name w:val="E5482523440B4976ABBBC2E4A763E0CE"/>
  </w:style>
  <w:style w:type="paragraph" w:customStyle="1" w:styleId="50BD3ADDBD60408499A88E9EB7688A4B">
    <w:name w:val="50BD3ADDBD60408499A88E9EB7688A4B"/>
  </w:style>
  <w:style w:type="paragraph" w:customStyle="1" w:styleId="9C66DEA15C6E4716A5F3C893E443CF27">
    <w:name w:val="9C66DEA15C6E4716A5F3C893E443CF27"/>
  </w:style>
  <w:style w:type="paragraph" w:customStyle="1" w:styleId="A1E0BCE6F9D2411084023520A58395F4">
    <w:name w:val="A1E0BCE6F9D2411084023520A58395F4"/>
  </w:style>
  <w:style w:type="paragraph" w:customStyle="1" w:styleId="D85320BF786F4818A20C7FA30F243A7F">
    <w:name w:val="D85320BF786F4818A20C7FA30F243A7F"/>
  </w:style>
  <w:style w:type="paragraph" w:customStyle="1" w:styleId="39ECA311B3224AC4BB5376B05F2ADDC5">
    <w:name w:val="39ECA311B3224AC4BB5376B05F2ADDC5"/>
  </w:style>
  <w:style w:type="paragraph" w:customStyle="1" w:styleId="2C5499A1097341DFB3D5FD472CD690F0">
    <w:name w:val="2C5499A1097341DFB3D5FD472CD690F0"/>
  </w:style>
  <w:style w:type="paragraph" w:customStyle="1" w:styleId="4376841B282F4B47BF448B7A2F8B1B34">
    <w:name w:val="4376841B282F4B47BF448B7A2F8B1B34"/>
  </w:style>
  <w:style w:type="paragraph" w:customStyle="1" w:styleId="906C645075F54020A663EC715FA7AC09">
    <w:name w:val="906C645075F54020A663EC715FA7AC09"/>
  </w:style>
  <w:style w:type="paragraph" w:customStyle="1" w:styleId="43531FF77058418BB9183030004CCACE">
    <w:name w:val="43531FF77058418BB9183030004CCACE"/>
  </w:style>
  <w:style w:type="paragraph" w:customStyle="1" w:styleId="D55FCB15134743A68E78761CFB3543CB">
    <w:name w:val="D55FCB15134743A68E78761CFB3543CB"/>
  </w:style>
  <w:style w:type="paragraph" w:customStyle="1" w:styleId="5B3CF4A6116F42DB9F9F794BC845A196">
    <w:name w:val="5B3CF4A6116F42DB9F9F794BC845A196"/>
  </w:style>
  <w:style w:type="paragraph" w:customStyle="1" w:styleId="6F9A22CA32334B44A580528FBFA5290A">
    <w:name w:val="6F9A22CA32334B44A580528FBFA5290A"/>
  </w:style>
  <w:style w:type="paragraph" w:customStyle="1" w:styleId="D9BBBBA811AF4F4AA2A60A9DB22A24C6">
    <w:name w:val="D9BBBBA811AF4F4AA2A60A9DB22A24C6"/>
  </w:style>
  <w:style w:type="paragraph" w:customStyle="1" w:styleId="E0D38A8D22944B9889A4A9A27F89DD99">
    <w:name w:val="E0D38A8D22944B9889A4A9A27F89DD99"/>
  </w:style>
  <w:style w:type="paragraph" w:customStyle="1" w:styleId="138CDC43C8E2475C8EF0E961A945E1D1">
    <w:name w:val="138CDC43C8E2475C8EF0E961A945E1D1"/>
  </w:style>
  <w:style w:type="paragraph" w:customStyle="1" w:styleId="8626788BDEC14C7CB806E7D30DAD49D6">
    <w:name w:val="8626788BDEC14C7CB806E7D30DAD49D6"/>
  </w:style>
  <w:style w:type="paragraph" w:customStyle="1" w:styleId="BC37C5186C0442408AE3A1B6F05616CB">
    <w:name w:val="BC37C5186C0442408AE3A1B6F05616CB"/>
  </w:style>
  <w:style w:type="paragraph" w:customStyle="1" w:styleId="79091B30350C4DB5AE2778A4CCEFAEE5">
    <w:name w:val="79091B30350C4DB5AE2778A4CCEFAEE5"/>
  </w:style>
  <w:style w:type="paragraph" w:customStyle="1" w:styleId="30B61CB3EB25494D97E5D5C7B783CFA2">
    <w:name w:val="30B61CB3EB25494D97E5D5C7B783CFA2"/>
  </w:style>
  <w:style w:type="paragraph" w:customStyle="1" w:styleId="0315282691764372A0C9A6B187AB896F">
    <w:name w:val="0315282691764372A0C9A6B187AB896F"/>
  </w:style>
  <w:style w:type="paragraph" w:customStyle="1" w:styleId="CEF7E2C142114997BC05C685C977D64E">
    <w:name w:val="CEF7E2C142114997BC05C685C977D64E"/>
  </w:style>
  <w:style w:type="paragraph" w:customStyle="1" w:styleId="418F57EE45C24D6EA4A978D71C954462">
    <w:name w:val="418F57EE45C24D6EA4A978D71C954462"/>
  </w:style>
  <w:style w:type="paragraph" w:customStyle="1" w:styleId="3C4C1C72EEAE48C4B8C6ED705BAF8F7E">
    <w:name w:val="3C4C1C72EEAE48C4B8C6ED705BAF8F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Безупречное резюме от MOO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2022-09-07T20:29:00Z</dcterms:created>
  <dcterms:modified xsi:type="dcterms:W3CDTF">2022-09-07T20:43:00Z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